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4AE" w:rsidRDefault="005D24AE" w:rsidP="005D24AE">
      <w:pPr>
        <w:pStyle w:val="Cabealho"/>
        <w:rPr>
          <w:rFonts w:cs="Arial"/>
          <w:szCs w:val="24"/>
        </w:rPr>
      </w:pPr>
      <w:r>
        <w:rPr>
          <w:rFonts w:cs="Arial"/>
          <w:szCs w:val="24"/>
        </w:rPr>
        <w:t>XXXX</w:t>
      </w:r>
      <w:bookmarkStart w:id="0" w:name="_GoBack"/>
      <w:bookmarkEnd w:id="0"/>
    </w:p>
    <w:p w:rsidR="009A0AC3" w:rsidRDefault="009A0AC3" w:rsidP="003A2721">
      <w:pPr>
        <w:rPr>
          <w:rFonts w:cs="Arial"/>
          <w:szCs w:val="24"/>
        </w:rPr>
      </w:pPr>
    </w:p>
    <w:p w:rsidR="009A0AC3" w:rsidRDefault="009A0AC3" w:rsidP="003A2721">
      <w:pPr>
        <w:rPr>
          <w:rFonts w:cs="Arial"/>
          <w:szCs w:val="24"/>
        </w:rPr>
      </w:pPr>
    </w:p>
    <w:p w:rsidR="009A0AC3" w:rsidRDefault="009A0AC3" w:rsidP="003A2721">
      <w:pPr>
        <w:rPr>
          <w:rFonts w:cs="Arial"/>
          <w:szCs w:val="24"/>
        </w:rPr>
      </w:pPr>
    </w:p>
    <w:p w:rsidR="009F7412" w:rsidRDefault="003A2721" w:rsidP="003A2721">
      <w:pPr>
        <w:rPr>
          <w:rFonts w:cs="Arial"/>
          <w:szCs w:val="24"/>
        </w:rPr>
      </w:pPr>
      <w:r>
        <w:rPr>
          <w:rFonts w:cs="Arial"/>
          <w:szCs w:val="24"/>
        </w:rPr>
        <w:t>MM. Ju</w:t>
      </w:r>
      <w:r w:rsidR="00FE72DD">
        <w:rPr>
          <w:rFonts w:cs="Arial"/>
          <w:szCs w:val="24"/>
        </w:rPr>
        <w:t>iz</w:t>
      </w:r>
      <w:r w:rsidR="00CC4E8A">
        <w:rPr>
          <w:rFonts w:cs="Arial"/>
          <w:szCs w:val="24"/>
        </w:rPr>
        <w:t>:</w:t>
      </w:r>
    </w:p>
    <w:p w:rsidR="009A0AC3" w:rsidRDefault="005D24AE" w:rsidP="009A0AC3">
      <w:pPr>
        <w:pStyle w:val="Cabealho"/>
      </w:pPr>
      <w:r>
        <w:t>YYYY</w:t>
      </w:r>
    </w:p>
    <w:p w:rsidR="009A0AC3" w:rsidRDefault="009A0AC3" w:rsidP="003A2721">
      <w:pPr>
        <w:rPr>
          <w:rFonts w:cs="Arial"/>
          <w:szCs w:val="24"/>
        </w:rPr>
      </w:pPr>
    </w:p>
    <w:p w:rsidR="00F00BCD" w:rsidRDefault="00F00BCD" w:rsidP="00F749C4">
      <w:pPr>
        <w:jc w:val="right"/>
        <w:rPr>
          <w:rFonts w:cs="Arial"/>
          <w:szCs w:val="24"/>
        </w:rPr>
      </w:pPr>
    </w:p>
    <w:p w:rsidR="003A2721" w:rsidRDefault="003A2721" w:rsidP="00F749C4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>Piracicaba,</w:t>
      </w:r>
      <w:r w:rsidR="00C702DF">
        <w:rPr>
          <w:rFonts w:cs="Arial"/>
          <w:szCs w:val="24"/>
        </w:rPr>
        <w:t xml:space="preserve"> data do protocolo.</w:t>
      </w:r>
      <w:r>
        <w:rPr>
          <w:rFonts w:cs="Arial"/>
          <w:szCs w:val="24"/>
        </w:rPr>
        <w:t xml:space="preserve"> </w:t>
      </w:r>
    </w:p>
    <w:p w:rsidR="003A2721" w:rsidRDefault="003A2721" w:rsidP="003A2721">
      <w:pPr>
        <w:rPr>
          <w:rFonts w:cs="Arial"/>
          <w:szCs w:val="24"/>
        </w:rPr>
      </w:pPr>
    </w:p>
    <w:p w:rsidR="003A2721" w:rsidRDefault="003A2721" w:rsidP="003A2721">
      <w:pPr>
        <w:spacing w:after="0"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JOSÉ EDUARDO DE SOUZA PIMENTEL</w:t>
      </w:r>
    </w:p>
    <w:p w:rsidR="003A2721" w:rsidRPr="003A2721" w:rsidRDefault="003A2721" w:rsidP="003A2721">
      <w:pPr>
        <w:spacing w:after="0"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11º Promotor de Justiça de Piracicaba</w:t>
      </w:r>
    </w:p>
    <w:sectPr w:rsidR="003A2721" w:rsidRPr="003A2721" w:rsidSect="00A07851">
      <w:headerReference w:type="default" r:id="rId10"/>
      <w:footerReference w:type="default" r:id="rId11"/>
      <w:pgSz w:w="11906" w:h="16838"/>
      <w:pgMar w:top="1701" w:right="1134" w:bottom="1134" w:left="1701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94E" w:rsidRDefault="009D494E" w:rsidP="009F7412">
      <w:pPr>
        <w:spacing w:after="0" w:line="240" w:lineRule="auto"/>
      </w:pPr>
      <w:r>
        <w:separator/>
      </w:r>
    </w:p>
    <w:p w:rsidR="009D494E" w:rsidRDefault="009D494E"/>
  </w:endnote>
  <w:endnote w:type="continuationSeparator" w:id="0">
    <w:p w:rsidR="009D494E" w:rsidRDefault="009D494E" w:rsidP="009F7412">
      <w:pPr>
        <w:spacing w:after="0" w:line="240" w:lineRule="auto"/>
      </w:pPr>
      <w:r>
        <w:continuationSeparator/>
      </w:r>
    </w:p>
    <w:p w:rsidR="009D494E" w:rsidRDefault="009D49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352005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05706" w:rsidRDefault="00105706" w:rsidP="00C702DF">
            <w:pPr>
              <w:spacing w:after="0" w:line="288" w:lineRule="auto"/>
              <w:ind w:firstLine="0"/>
            </w:pPr>
          </w:p>
          <w:p w:rsidR="00105706" w:rsidRPr="005D2C35" w:rsidRDefault="00105706" w:rsidP="00105706">
            <w:pPr>
              <w:pStyle w:val="Rodap"/>
              <w:jc w:val="center"/>
              <w:rPr>
                <w:rFonts w:cs="Arial"/>
              </w:rPr>
            </w:pPr>
            <w:r w:rsidRPr="005D2C35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74CD67" wp14:editId="1074CD68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-123093</wp:posOffset>
                      </wp:positionV>
                      <wp:extent cx="5934075" cy="0"/>
                      <wp:effectExtent l="0" t="0" r="0" b="0"/>
                      <wp:wrapNone/>
                      <wp:docPr id="10" name="Conector re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340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4000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7EB835" id="Conector reto 10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" strokecolor="#c40008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A07851">
              <w:rPr>
                <w:rFonts w:cs="Arial"/>
              </w:rPr>
              <w:t>Rua Almirante Barroso, nº 491 – São Judas</w:t>
            </w:r>
            <w:r w:rsidRPr="005D2C35">
              <w:rPr>
                <w:rFonts w:cs="Arial"/>
              </w:rPr>
              <w:t xml:space="preserve"> | </w:t>
            </w:r>
            <w:r w:rsidR="00A07851">
              <w:rPr>
                <w:rFonts w:cs="Arial"/>
              </w:rPr>
              <w:t>Piracicaba/SP</w:t>
            </w:r>
          </w:p>
          <w:p w:rsidR="00105706" w:rsidRDefault="00105706">
            <w:pPr>
              <w:pStyle w:val="Rodap"/>
              <w:jc w:val="right"/>
              <w:rPr>
                <w:rFonts w:cs="Arial"/>
                <w:sz w:val="18"/>
                <w:szCs w:val="18"/>
              </w:rPr>
            </w:pPr>
          </w:p>
          <w:p w:rsidR="00105706" w:rsidRDefault="00105706">
            <w:pPr>
              <w:pStyle w:val="Rodap"/>
              <w:jc w:val="right"/>
            </w:pPr>
            <w:r w:rsidRPr="00105706">
              <w:rPr>
                <w:rFonts w:cs="Arial"/>
                <w:sz w:val="18"/>
                <w:szCs w:val="18"/>
              </w:rPr>
              <w:t xml:space="preserve">Página </w:t>
            </w:r>
            <w:r w:rsidRPr="00105706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105706">
              <w:rPr>
                <w:rFonts w:cs="Arial"/>
                <w:bCs/>
                <w:sz w:val="18"/>
                <w:szCs w:val="18"/>
              </w:rPr>
              <w:instrText>PAGE</w:instrText>
            </w:r>
            <w:r w:rsidRPr="00105706">
              <w:rPr>
                <w:rFonts w:cs="Arial"/>
                <w:bCs/>
                <w:sz w:val="18"/>
                <w:szCs w:val="18"/>
              </w:rPr>
              <w:fldChar w:fldCharType="separate"/>
            </w:r>
            <w:r>
              <w:rPr>
                <w:rFonts w:cs="Arial"/>
                <w:bCs/>
                <w:noProof/>
                <w:sz w:val="18"/>
                <w:szCs w:val="18"/>
              </w:rPr>
              <w:t>1</w:t>
            </w:r>
            <w:r w:rsidRPr="00105706">
              <w:rPr>
                <w:rFonts w:cs="Arial"/>
                <w:bCs/>
                <w:sz w:val="18"/>
                <w:szCs w:val="18"/>
              </w:rPr>
              <w:fldChar w:fldCharType="end"/>
            </w:r>
            <w:r w:rsidRPr="00105706">
              <w:rPr>
                <w:rFonts w:cs="Arial"/>
                <w:sz w:val="18"/>
                <w:szCs w:val="18"/>
              </w:rPr>
              <w:t xml:space="preserve"> de </w:t>
            </w:r>
            <w:r w:rsidRPr="00105706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105706">
              <w:rPr>
                <w:rFonts w:cs="Arial"/>
                <w:bCs/>
                <w:sz w:val="18"/>
                <w:szCs w:val="18"/>
              </w:rPr>
              <w:instrText>NUMPAGES</w:instrText>
            </w:r>
            <w:r w:rsidRPr="00105706">
              <w:rPr>
                <w:rFonts w:cs="Arial"/>
                <w:bCs/>
                <w:sz w:val="18"/>
                <w:szCs w:val="18"/>
              </w:rPr>
              <w:fldChar w:fldCharType="separate"/>
            </w:r>
            <w:r>
              <w:rPr>
                <w:rFonts w:cs="Arial"/>
                <w:bCs/>
                <w:noProof/>
                <w:sz w:val="18"/>
                <w:szCs w:val="18"/>
              </w:rPr>
              <w:t>1</w:t>
            </w:r>
            <w:r w:rsidRPr="00105706">
              <w:rPr>
                <w:rFonts w:cs="Arial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5D2C35" w:rsidRPr="005D2C35" w:rsidRDefault="005D2C35" w:rsidP="005D2C35">
    <w:pPr>
      <w:pStyle w:val="Rodap"/>
      <w:jc w:val="center"/>
      <w:rPr>
        <w:rFonts w:cs="Arial"/>
      </w:rPr>
    </w:pPr>
  </w:p>
  <w:p w:rsidR="00E650C5" w:rsidRDefault="00E650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94E" w:rsidRDefault="009D494E" w:rsidP="009F7412">
      <w:pPr>
        <w:spacing w:after="0" w:line="240" w:lineRule="auto"/>
      </w:pPr>
      <w:r>
        <w:separator/>
      </w:r>
    </w:p>
    <w:p w:rsidR="009D494E" w:rsidRDefault="009D494E"/>
  </w:footnote>
  <w:footnote w:type="continuationSeparator" w:id="0">
    <w:p w:rsidR="009D494E" w:rsidRDefault="009D494E" w:rsidP="009F7412">
      <w:pPr>
        <w:spacing w:after="0" w:line="240" w:lineRule="auto"/>
      </w:pPr>
      <w:r>
        <w:continuationSeparator/>
      </w:r>
    </w:p>
    <w:p w:rsidR="009D494E" w:rsidRDefault="009D49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2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564"/>
      <w:gridCol w:w="2410"/>
    </w:tblGrid>
    <w:tr w:rsidR="005D2C35" w:rsidTr="00AE5461">
      <w:tc>
        <w:tcPr>
          <w:tcW w:w="5240" w:type="dxa"/>
          <w:tcBorders>
            <w:right w:val="single" w:sz="12" w:space="0" w:color="C00000"/>
          </w:tcBorders>
          <w:vAlign w:val="center"/>
        </w:tcPr>
        <w:p w:rsidR="009F7412" w:rsidRDefault="009F7412">
          <w:pPr>
            <w:pStyle w:val="Cabealho"/>
          </w:pPr>
          <w:r>
            <w:rPr>
              <w:noProof/>
            </w:rPr>
            <w:drawing>
              <wp:inline distT="0" distB="0" distL="0" distR="0" wp14:anchorId="1074CD63" wp14:editId="1074CD64">
                <wp:extent cx="2520000" cy="297813"/>
                <wp:effectExtent l="0" t="0" r="0" b="7620"/>
                <wp:docPr id="11" name="Imagem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Ativo 29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0000" cy="2978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64" w:type="dxa"/>
          <w:tcBorders>
            <w:left w:val="single" w:sz="12" w:space="0" w:color="C00000"/>
          </w:tcBorders>
        </w:tcPr>
        <w:p w:rsidR="009F7412" w:rsidRPr="00A07851" w:rsidRDefault="009F7412" w:rsidP="009F7412">
          <w:pPr>
            <w:pStyle w:val="Cabealho"/>
            <w:rPr>
              <w:sz w:val="18"/>
              <w:szCs w:val="18"/>
            </w:rPr>
          </w:pPr>
        </w:p>
      </w:tc>
      <w:tc>
        <w:tcPr>
          <w:tcW w:w="2410" w:type="dxa"/>
        </w:tcPr>
        <w:p w:rsidR="009F7412" w:rsidRPr="00A07851" w:rsidRDefault="00A07851" w:rsidP="00913502">
          <w:pPr>
            <w:pStyle w:val="Cabealho"/>
            <w:spacing w:line="276" w:lineRule="auto"/>
            <w:ind w:firstLine="0"/>
            <w:rPr>
              <w:rFonts w:cs="Arial"/>
              <w:sz w:val="18"/>
              <w:szCs w:val="18"/>
            </w:rPr>
          </w:pPr>
          <w:r w:rsidRPr="00A07851">
            <w:rPr>
              <w:rFonts w:cs="Arial"/>
              <w:sz w:val="18"/>
              <w:szCs w:val="18"/>
            </w:rPr>
            <w:t xml:space="preserve">PROMOTORIA DE JUSTIÇA </w:t>
          </w:r>
          <w:r w:rsidRPr="003C6B78">
            <w:rPr>
              <w:rFonts w:cs="Arial"/>
              <w:sz w:val="19"/>
              <w:szCs w:val="19"/>
            </w:rPr>
            <w:t>CRIMINAL DE PIRACICABA</w:t>
          </w:r>
        </w:p>
      </w:tc>
    </w:tr>
  </w:tbl>
  <w:p w:rsidR="009F7412" w:rsidRDefault="005D2C35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74CD65" wp14:editId="1074CD66">
              <wp:simplePos x="0" y="0"/>
              <wp:positionH relativeFrom="margin">
                <wp:posOffset>0</wp:posOffset>
              </wp:positionH>
              <wp:positionV relativeFrom="paragraph">
                <wp:posOffset>158750</wp:posOffset>
              </wp:positionV>
              <wp:extent cx="5934075" cy="0"/>
              <wp:effectExtent l="0" t="0" r="0" b="0"/>
              <wp:wrapNone/>
              <wp:docPr id="9" name="Conector re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4000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6201DE" id="Conector reto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" strokecolor="#c40008" strokeweight="1.5pt">
              <v:stroke joinstyle="miter"/>
              <w10:wrap anchorx="margin"/>
            </v:line>
          </w:pict>
        </mc:Fallback>
      </mc:AlternateContent>
    </w:r>
  </w:p>
  <w:p w:rsidR="005D2C35" w:rsidRDefault="005D2C35">
    <w:pPr>
      <w:pStyle w:val="Cabealho"/>
    </w:pPr>
  </w:p>
  <w:p w:rsidR="00E650C5" w:rsidRDefault="00E650C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AC3"/>
    <w:rsid w:val="00092939"/>
    <w:rsid w:val="000E4126"/>
    <w:rsid w:val="00105706"/>
    <w:rsid w:val="001323DB"/>
    <w:rsid w:val="0015740B"/>
    <w:rsid w:val="001D5894"/>
    <w:rsid w:val="001F3826"/>
    <w:rsid w:val="002174B9"/>
    <w:rsid w:val="002E4745"/>
    <w:rsid w:val="00317A14"/>
    <w:rsid w:val="00331B2A"/>
    <w:rsid w:val="003A2721"/>
    <w:rsid w:val="003C6B78"/>
    <w:rsid w:val="003F0CE2"/>
    <w:rsid w:val="005D24AE"/>
    <w:rsid w:val="005D2C35"/>
    <w:rsid w:val="00623913"/>
    <w:rsid w:val="007B7A89"/>
    <w:rsid w:val="0080767F"/>
    <w:rsid w:val="00913502"/>
    <w:rsid w:val="009A0AC3"/>
    <w:rsid w:val="009D494E"/>
    <w:rsid w:val="009F7412"/>
    <w:rsid w:val="00A07851"/>
    <w:rsid w:val="00A65380"/>
    <w:rsid w:val="00AA17F4"/>
    <w:rsid w:val="00AE5461"/>
    <w:rsid w:val="00C702DF"/>
    <w:rsid w:val="00CC4E8A"/>
    <w:rsid w:val="00DA7575"/>
    <w:rsid w:val="00DB402E"/>
    <w:rsid w:val="00E650C5"/>
    <w:rsid w:val="00EC69C4"/>
    <w:rsid w:val="00F00BCD"/>
    <w:rsid w:val="00F749C4"/>
    <w:rsid w:val="00FE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02FC7E"/>
  <w15:chartTrackingRefBased/>
  <w15:docId w15:val="{EAA0A3FC-1979-4AEE-8681-67216A9B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3502"/>
    <w:pPr>
      <w:spacing w:after="240" w:line="360" w:lineRule="auto"/>
      <w:ind w:firstLine="709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o">
    <w:name w:val="Quote"/>
    <w:basedOn w:val="Normal"/>
    <w:next w:val="Normal"/>
    <w:link w:val="CitaoChar"/>
    <w:autoRedefine/>
    <w:uiPriority w:val="1"/>
    <w:qFormat/>
    <w:rsid w:val="00092939"/>
    <w:pPr>
      <w:spacing w:line="240" w:lineRule="auto"/>
      <w:ind w:left="2268" w:firstLine="0"/>
    </w:pPr>
    <w:rPr>
      <w:iCs/>
      <w:color w:val="404040" w:themeColor="text1" w:themeTint="BF"/>
      <w:sz w:val="22"/>
    </w:rPr>
  </w:style>
  <w:style w:type="character" w:customStyle="1" w:styleId="CitaoChar">
    <w:name w:val="Citação Char"/>
    <w:basedOn w:val="Fontepargpadro"/>
    <w:link w:val="Citao"/>
    <w:uiPriority w:val="1"/>
    <w:rsid w:val="00092939"/>
    <w:rPr>
      <w:rFonts w:ascii="Arial" w:hAnsi="Arial"/>
      <w:iCs/>
      <w:color w:val="404040" w:themeColor="text1" w:themeTint="B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702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02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pim\Desktop\promo_pdf\cota%20gen&#233;rica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81707BCB8901479B440E79846D96A1" ma:contentTypeVersion="19" ma:contentTypeDescription="Crie um novo documento." ma:contentTypeScope="" ma:versionID="b68b250dace51d7e6ae0a5fc9fe887db">
  <xsd:schema xmlns:xsd="http://www.w3.org/2001/XMLSchema" xmlns:xs="http://www.w3.org/2001/XMLSchema" xmlns:p="http://schemas.microsoft.com/office/2006/metadata/properties" xmlns:ns2="56eae351-3fd9-4f34-8b4f-962266ecc7cd" xmlns:ns3="918093f0-85b0-485b-9d6a-29ec52ac50d6" targetNamespace="http://schemas.microsoft.com/office/2006/metadata/properties" ma:root="true" ma:fieldsID="f20010971f1d585b2a5fb43e6d70b187" ns2:_="" ns3:_="">
    <xsd:import namespace="56eae351-3fd9-4f34-8b4f-962266ecc7cd"/>
    <xsd:import namespace="918093f0-85b0-485b-9d6a-29ec52ac50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eae351-3fd9-4f34-8b4f-962266ecc7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a1443d17-1d47-4958-bede-35738f1082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8093f0-85b0-485b-9d6a-29ec52ac50d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5820a1d-53d3-4ba8-aa82-38c5423acfc3}" ma:internalName="TaxCatchAll" ma:showField="CatchAllData" ma:web="918093f0-85b0-485b-9d6a-29ec52ac50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eae351-3fd9-4f34-8b4f-962266ecc7cd">
      <Terms xmlns="http://schemas.microsoft.com/office/infopath/2007/PartnerControls"/>
    </lcf76f155ced4ddcb4097134ff3c332f>
    <TaxCatchAll xmlns="918093f0-85b0-485b-9d6a-29ec52ac50d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2BBB2-7981-45F1-938C-96099887C2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eae351-3fd9-4f34-8b4f-962266ecc7cd"/>
    <ds:schemaRef ds:uri="918093f0-85b0-485b-9d6a-29ec52ac50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2B3E13-C10A-4D6F-AA01-E2EF3B0054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85C6BD-EC0D-47E1-8E10-A95CF083A26E}">
  <ds:schemaRefs>
    <ds:schemaRef ds:uri="http://schemas.microsoft.com/office/2006/metadata/properties"/>
    <ds:schemaRef ds:uri="http://schemas.microsoft.com/office/infopath/2007/PartnerControls"/>
    <ds:schemaRef ds:uri="56eae351-3fd9-4f34-8b4f-962266ecc7cd"/>
    <ds:schemaRef ds:uri="918093f0-85b0-485b-9d6a-29ec52ac50d6"/>
  </ds:schemaRefs>
</ds:datastoreItem>
</file>

<file path=customXml/itemProps4.xml><?xml version="1.0" encoding="utf-8"?>
<ds:datastoreItem xmlns:ds="http://schemas.openxmlformats.org/officeDocument/2006/customXml" ds:itemID="{986591DD-4075-438F-BBE0-A18316B31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cota genérica</Template>
  <TotalTime>7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Eduardo S. Pimentel</dc:creator>
  <cp:keywords/>
  <dc:description/>
  <cp:lastModifiedBy>Jose Eduardo S. Pimentel</cp:lastModifiedBy>
  <cp:revision>3</cp:revision>
  <dcterms:created xsi:type="dcterms:W3CDTF">2023-07-14T13:28:00Z</dcterms:created>
  <dcterms:modified xsi:type="dcterms:W3CDTF">2023-07-15T19:46:00Z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0x0101001281707BCB8901479B440E79846D96A1</vt:lpwstr>
  </property>
  <property fmtid="{D5CDD505-2E9C-101B-9397-08002B2CF9AE}" pid="3" name="MediaServiceImageTags">
    <vt:lpwstr/>
  </property>
</Properties>
</file>